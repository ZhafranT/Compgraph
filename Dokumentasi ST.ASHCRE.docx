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39D32BD4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 xml:space="preserve">[Assignment / 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132AD" w14:textId="77777777" w:rsidR="00B77B13" w:rsidRDefault="00B77B13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B77B13">
              <w:rPr>
                <w:rFonts w:ascii="Arial Narrow" w:hAnsi="Arial Narrow" w:cs="Tahoma"/>
                <w:sz w:val="36"/>
              </w:rPr>
              <w:t>COMP6583</w:t>
            </w:r>
          </w:p>
          <w:p w14:paraId="36656A16" w14:textId="49E8B878" w:rsidR="000035F9" w:rsidRPr="00876A58" w:rsidRDefault="00B77B13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Computer Graphics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2AD94C60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[Odd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B77B13">
              <w:rPr>
                <w:rFonts w:ascii="Arial" w:hAnsi="Arial" w:cs="Arial"/>
                <w:iCs/>
                <w:sz w:val="20"/>
                <w:szCs w:val="20"/>
              </w:rPr>
              <w:t>2020/2021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38010458" w:rsidR="009F37DD" w:rsidRPr="00740F48" w:rsidRDefault="00B77B13" w:rsidP="002F11B8">
      <w:pPr>
        <w:spacing w:line="360" w:lineRule="auto"/>
        <w:ind w:firstLine="360"/>
        <w:rPr>
          <w:sz w:val="28"/>
          <w:szCs w:val="28"/>
        </w:rPr>
      </w:pPr>
      <w:proofErr w:type="spellStart"/>
      <w:proofErr w:type="gramStart"/>
      <w:r>
        <w:t>St.Ashcre</w:t>
      </w:r>
      <w:proofErr w:type="spellEnd"/>
      <w:proofErr w:type="gramEnd"/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4BA9890C" w:rsidR="00740F48" w:rsidRPr="009F37DD" w:rsidRDefault="00B77B13" w:rsidP="002F11B8">
      <w:pPr>
        <w:spacing w:line="360" w:lineRule="auto"/>
        <w:ind w:firstLine="360"/>
      </w:pPr>
      <w:r>
        <w:t xml:space="preserve">Project </w:t>
      </w:r>
      <w:proofErr w:type="spellStart"/>
      <w:proofErr w:type="gramStart"/>
      <w:r>
        <w:t>St.Ashcre</w:t>
      </w:r>
      <w:proofErr w:type="spellEnd"/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project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computer graphics </w:t>
      </w:r>
      <w:proofErr w:type="spellStart"/>
      <w:r>
        <w:t>webGL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framework Three.JS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me-load </w:t>
      </w:r>
      <w:proofErr w:type="spellStart"/>
      <w:r>
        <w:t>scenenya</w:t>
      </w:r>
      <w:proofErr w:type="spellEnd"/>
      <w:r>
        <w:t xml:space="preserve">. Project </w:t>
      </w:r>
      <w:proofErr w:type="spellStart"/>
      <w:r>
        <w:t>inipun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pengimplementasian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computer graphics lab semester </w:t>
      </w:r>
      <w:proofErr w:type="spellStart"/>
      <w:r>
        <w:t>ini</w:t>
      </w:r>
      <w:proofErr w:type="spellEnd"/>
      <w:r>
        <w:t>.</w:t>
      </w:r>
    </w:p>
    <w:p w14:paraId="12AE8008" w14:textId="31A798F2" w:rsidR="009F37DD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05A342A6" w14:textId="5E333AB6" w:rsidR="00B77B13" w:rsidRDefault="00B77B13" w:rsidP="00B77B13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77B13">
        <w:rPr>
          <w:rFonts w:ascii="Times New Roman" w:hAnsi="Times New Roman" w:cs="Times New Roman"/>
          <w:sz w:val="24"/>
          <w:szCs w:val="24"/>
        </w:rPr>
        <w:t>Camera Settings</w:t>
      </w:r>
    </w:p>
    <w:p w14:paraId="6E60406A" w14:textId="429FD316" w:rsidR="00B77B13" w:rsidRDefault="00B77B13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Camera Settings,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2 camera,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camera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third person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orbit controls dan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camera first person</w:t>
      </w:r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namun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hanya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ada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1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kamera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bisa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aktif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dalam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scene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Apabila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ditekan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tombol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ganti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kamera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kamera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aktif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berubah</w:t>
      </w:r>
      <w:proofErr w:type="spellEnd"/>
      <w:r w:rsidR="005961F1"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0871C352" w14:textId="548F487A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17DC4E0F" w14:textId="04D0932B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961F1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303599FA" wp14:editId="1360D4CE">
            <wp:extent cx="4124901" cy="1705213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922A" w14:textId="0BA8390C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Activecam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statement true or false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camera mana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dipakai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Defaultnya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di set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false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activecamnya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true,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camera first person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false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third person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4FA14ACA" w14:textId="451B6BC2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render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cameranya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801C386" w14:textId="45B489F4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961F1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18A6A1DD" wp14:editId="4B9C494A">
            <wp:extent cx="3105583" cy="117173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28F6" w14:textId="3826D06C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view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camera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416903B" w14:textId="30A80ED6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A4DF4B2" w14:textId="5BB1190B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41AA6AB" w14:textId="7D78C8A2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DB5D8E1" w14:textId="644DE41C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B35051A" w14:textId="463558EA" w:rsidR="005961F1" w:rsidRDefault="005961F1" w:rsidP="00B77B13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Third Person view:</w:t>
      </w:r>
    </w:p>
    <w:p w14:paraId="1600514F" w14:textId="021F9D20" w:rsidR="005961F1" w:rsidRDefault="005961F1" w:rsidP="005961F1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 w:rsidRPr="005961F1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6C28D4D9" wp14:editId="0F332533">
            <wp:extent cx="5648325" cy="2883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9986" cy="28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9644" w14:textId="0D98E148" w:rsidR="005961F1" w:rsidRDefault="005961F1" w:rsidP="005961F1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  <w:t>First Person view:</w:t>
      </w:r>
    </w:p>
    <w:p w14:paraId="3D073E02" w14:textId="2A5DD3D2" w:rsidR="005961F1" w:rsidRDefault="005961F1" w:rsidP="005961F1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ab/>
      </w:r>
      <w:r w:rsidR="00B107DA" w:rsidRPr="00B107DA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06436A1D" wp14:editId="35020A9C">
            <wp:extent cx="5533517" cy="2821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6088" cy="282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EE43" w14:textId="787C48AB" w:rsidR="00B107DA" w:rsidRDefault="00B107DA" w:rsidP="005961F1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2FCCA45" w14:textId="46E8A689" w:rsidR="0051661E" w:rsidRDefault="0051661E" w:rsidP="005961F1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649BE11" w14:textId="360D8C62" w:rsidR="0051661E" w:rsidRDefault="0051661E" w:rsidP="005961F1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0CF6F42" w14:textId="70EC00C7" w:rsidR="0051661E" w:rsidRDefault="0051661E" w:rsidP="005961F1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8E6CF46" w14:textId="77777777" w:rsidR="0051661E" w:rsidRDefault="0051661E" w:rsidP="005961F1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3AD8AB6" w14:textId="729F9421" w:rsidR="00B107DA" w:rsidRDefault="0051661E" w:rsidP="00B107DA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Car &amp; </w:t>
      </w:r>
      <w:r w:rsidR="00B107DA">
        <w:rPr>
          <w:rFonts w:ascii="Times New Roman" w:hAnsi="Times New Roman" w:cs="Times New Roman"/>
          <w:sz w:val="24"/>
          <w:szCs w:val="24"/>
        </w:rPr>
        <w:t>Car Controls</w:t>
      </w:r>
    </w:p>
    <w:p w14:paraId="7E7C0FEF" w14:textId="3F32BF4A" w:rsidR="0051661E" w:rsidRDefault="0051661E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Mobil di scene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model .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glb</w:t>
      </w:r>
      <w:proofErr w:type="spellEnd"/>
      <w:proofErr w:type="gram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di load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GLTFLoader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Three.JS dan </w:t>
      </w:r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di </w:t>
      </w:r>
      <w:proofErr w:type="spellStart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>mobil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>ada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2 </w:t>
      </w:r>
      <w:proofErr w:type="spellStart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>komponen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>yaitu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>mobilnya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</w:t>
      </w:r>
      <w:proofErr w:type="spellStart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>lampu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yang </w:t>
      </w:r>
      <w:proofErr w:type="spellStart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>terdiri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2 spotlight</w:t>
      </w:r>
    </w:p>
    <w:p w14:paraId="6F02A986" w14:textId="6C983C15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 w:rsidR="0022072C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model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mobilnya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2745D7E8" w14:textId="55C052E6" w:rsidR="0022072C" w:rsidRDefault="0022072C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2072C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3859BB30" wp14:editId="656F01EB">
            <wp:extent cx="5696745" cy="7039957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15D9" w14:textId="524E8367" w:rsidR="0022072C" w:rsidRDefault="0022072C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2072C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inline distT="0" distB="0" distL="0" distR="0" wp14:anchorId="5549608F" wp14:editId="7B0A398B">
            <wp:extent cx="3810532" cy="133368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F4A4" w14:textId="40E0AAE4" w:rsidR="0022072C" w:rsidRDefault="0022072C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codingan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tersbut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95590C4" w14:textId="12BD8479" w:rsidR="0051661E" w:rsidRP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2072C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4A0E1B1D" wp14:editId="28B3BF45">
            <wp:extent cx="6280785" cy="293687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08D1" w14:textId="758D2E8C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Mobilnya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controls,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ditekan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‘W’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melaju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kedepan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3 unit</w:t>
      </w:r>
      <w:proofErr w:type="gram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ditekan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‘S’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mundur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3 unit.</w:t>
      </w:r>
    </w:p>
    <w:p w14:paraId="443FAB84" w14:textId="59A3CE21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C27A665" w14:textId="58D98AD9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controlsnya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6997DC1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</w:t>
      </w:r>
      <w:proofErr w:type="spellStart"/>
      <w:proofErr w:type="gram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document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body</w:t>
      </w:r>
      <w:proofErr w:type="gram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DCDCAA"/>
          <w:sz w:val="21"/>
          <w:szCs w:val="21"/>
          <w:lang w:eastAsia="en-US"/>
        </w:rPr>
        <w:t>onkeydown</w:t>
      </w:r>
      <w:proofErr w:type="spell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= </w:t>
      </w:r>
      <w:r w:rsidRPr="00B107DA">
        <w:rPr>
          <w:rFonts w:ascii="Consolas" w:eastAsia="Times New Roman" w:hAnsi="Consolas"/>
          <w:color w:val="569CD6"/>
          <w:sz w:val="21"/>
          <w:szCs w:val="21"/>
          <w:lang w:eastAsia="en-US"/>
        </w:rPr>
        <w:t>function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(</w:t>
      </w:r>
      <w:proofErr w:type="spell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gantipos</w:t>
      </w:r>
      <w:proofErr w:type="spell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){</w:t>
      </w:r>
    </w:p>
    <w:p w14:paraId="097A2C09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</w:t>
      </w:r>
      <w:r w:rsidRPr="00B107DA">
        <w:rPr>
          <w:rFonts w:ascii="Consolas" w:eastAsia="Times New Roman" w:hAnsi="Consolas"/>
          <w:color w:val="C586C0"/>
          <w:sz w:val="21"/>
          <w:szCs w:val="21"/>
          <w:lang w:eastAsia="en-US"/>
        </w:rPr>
        <w:t>if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(</w:t>
      </w:r>
      <w:proofErr w:type="spell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gantipos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4FC1FF"/>
          <w:sz w:val="21"/>
          <w:szCs w:val="21"/>
          <w:lang w:eastAsia="en-US"/>
        </w:rPr>
        <w:t>key</w:t>
      </w:r>
      <w:proofErr w:type="spell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== </w:t>
      </w:r>
      <w:r w:rsidRPr="00B107DA">
        <w:rPr>
          <w:rFonts w:ascii="Consolas" w:eastAsia="Times New Roman" w:hAnsi="Consolas"/>
          <w:color w:val="CE9178"/>
          <w:sz w:val="21"/>
          <w:szCs w:val="21"/>
          <w:lang w:eastAsia="en-US"/>
        </w:rPr>
        <w:t>'w</w:t>
      </w:r>
      <w:proofErr w:type="gramStart"/>
      <w:r w:rsidRPr="00B107DA">
        <w:rPr>
          <w:rFonts w:ascii="Consolas" w:eastAsia="Times New Roman" w:hAnsi="Consolas"/>
          <w:color w:val="CE9178"/>
          <w:sz w:val="21"/>
          <w:szCs w:val="21"/>
          <w:lang w:eastAsia="en-US"/>
        </w:rPr>
        <w:t>'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){</w:t>
      </w:r>
      <w:proofErr w:type="gramEnd"/>
    </w:p>
    <w:p w14:paraId="2EF7FD5C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   </w:t>
      </w:r>
      <w:proofErr w:type="spellStart"/>
      <w:proofErr w:type="gram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car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position</w:t>
      </w:r>
      <w:proofErr w:type="gram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z</w:t>
      </w:r>
      <w:proofErr w:type="spell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+= </w:t>
      </w:r>
      <w:r w:rsidRPr="00B107DA">
        <w:rPr>
          <w:rFonts w:ascii="Consolas" w:eastAsia="Times New Roman" w:hAnsi="Consolas"/>
          <w:color w:val="B5CEA8"/>
          <w:sz w:val="21"/>
          <w:szCs w:val="21"/>
          <w:lang w:eastAsia="en-US"/>
        </w:rPr>
        <w:t>3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</w:t>
      </w:r>
    </w:p>
    <w:p w14:paraId="7ABF6CB6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   </w:t>
      </w:r>
      <w:proofErr w:type="spellStart"/>
      <w:proofErr w:type="gram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cameraFPS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position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z</w:t>
      </w:r>
      <w:proofErr w:type="spellEnd"/>
      <w:proofErr w:type="gram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+= </w:t>
      </w:r>
      <w:r w:rsidRPr="00B107DA">
        <w:rPr>
          <w:rFonts w:ascii="Consolas" w:eastAsia="Times New Roman" w:hAnsi="Consolas"/>
          <w:color w:val="B5CEA8"/>
          <w:sz w:val="21"/>
          <w:szCs w:val="21"/>
          <w:lang w:eastAsia="en-US"/>
        </w:rPr>
        <w:t>3</w:t>
      </w:r>
    </w:p>
    <w:p w14:paraId="1CBA8E76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   </w:t>
      </w:r>
      <w:proofErr w:type="spellStart"/>
      <w:proofErr w:type="gram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light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position</w:t>
      </w:r>
      <w:proofErr w:type="gram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z</w:t>
      </w:r>
      <w:proofErr w:type="spell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+= </w:t>
      </w:r>
      <w:r w:rsidRPr="00B107DA">
        <w:rPr>
          <w:rFonts w:ascii="Consolas" w:eastAsia="Times New Roman" w:hAnsi="Consolas"/>
          <w:color w:val="B5CEA8"/>
          <w:sz w:val="21"/>
          <w:szCs w:val="21"/>
          <w:lang w:eastAsia="en-US"/>
        </w:rPr>
        <w:t>3</w:t>
      </w:r>
    </w:p>
    <w:p w14:paraId="3BF80096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   </w:t>
      </w:r>
      <w:proofErr w:type="gram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light2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position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z</w:t>
      </w:r>
      <w:proofErr w:type="gram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+= </w:t>
      </w:r>
      <w:r w:rsidRPr="00B107DA">
        <w:rPr>
          <w:rFonts w:ascii="Consolas" w:eastAsia="Times New Roman" w:hAnsi="Consolas"/>
          <w:color w:val="B5CEA8"/>
          <w:sz w:val="21"/>
          <w:szCs w:val="21"/>
          <w:lang w:eastAsia="en-US"/>
        </w:rPr>
        <w:t>3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</w:t>
      </w:r>
    </w:p>
    <w:p w14:paraId="343B4B6A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}</w:t>
      </w:r>
    </w:p>
    <w:p w14:paraId="61C901F0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</w:t>
      </w:r>
      <w:r w:rsidRPr="00B107DA">
        <w:rPr>
          <w:rFonts w:ascii="Consolas" w:eastAsia="Times New Roman" w:hAnsi="Consolas"/>
          <w:color w:val="C586C0"/>
          <w:sz w:val="21"/>
          <w:szCs w:val="21"/>
          <w:lang w:eastAsia="en-US"/>
        </w:rPr>
        <w:t>else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</w:t>
      </w:r>
      <w:r w:rsidRPr="00B107DA">
        <w:rPr>
          <w:rFonts w:ascii="Consolas" w:eastAsia="Times New Roman" w:hAnsi="Consolas"/>
          <w:color w:val="C586C0"/>
          <w:sz w:val="21"/>
          <w:szCs w:val="21"/>
          <w:lang w:eastAsia="en-US"/>
        </w:rPr>
        <w:t>if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(</w:t>
      </w:r>
      <w:proofErr w:type="spell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gantipos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4FC1FF"/>
          <w:sz w:val="21"/>
          <w:szCs w:val="21"/>
          <w:lang w:eastAsia="en-US"/>
        </w:rPr>
        <w:t>key</w:t>
      </w:r>
      <w:proofErr w:type="spell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== </w:t>
      </w:r>
      <w:r w:rsidRPr="00B107DA">
        <w:rPr>
          <w:rFonts w:ascii="Consolas" w:eastAsia="Times New Roman" w:hAnsi="Consolas"/>
          <w:color w:val="CE9178"/>
          <w:sz w:val="21"/>
          <w:szCs w:val="21"/>
          <w:lang w:eastAsia="en-US"/>
        </w:rPr>
        <w:t>'s</w:t>
      </w:r>
      <w:proofErr w:type="gramStart"/>
      <w:r w:rsidRPr="00B107DA">
        <w:rPr>
          <w:rFonts w:ascii="Consolas" w:eastAsia="Times New Roman" w:hAnsi="Consolas"/>
          <w:color w:val="CE9178"/>
          <w:sz w:val="21"/>
          <w:szCs w:val="21"/>
          <w:lang w:eastAsia="en-US"/>
        </w:rPr>
        <w:t>'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){</w:t>
      </w:r>
      <w:proofErr w:type="gramEnd"/>
    </w:p>
    <w:p w14:paraId="775C4B9F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   </w:t>
      </w:r>
      <w:proofErr w:type="spellStart"/>
      <w:proofErr w:type="gram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car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position</w:t>
      </w:r>
      <w:proofErr w:type="gram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z</w:t>
      </w:r>
      <w:proofErr w:type="spell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-= </w:t>
      </w:r>
      <w:r w:rsidRPr="00B107DA">
        <w:rPr>
          <w:rFonts w:ascii="Consolas" w:eastAsia="Times New Roman" w:hAnsi="Consolas"/>
          <w:color w:val="B5CEA8"/>
          <w:sz w:val="21"/>
          <w:szCs w:val="21"/>
          <w:lang w:eastAsia="en-US"/>
        </w:rPr>
        <w:t>3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</w:t>
      </w:r>
    </w:p>
    <w:p w14:paraId="2ACE0122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   </w:t>
      </w:r>
      <w:proofErr w:type="spellStart"/>
      <w:proofErr w:type="gram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cameraFPS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position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z</w:t>
      </w:r>
      <w:proofErr w:type="spellEnd"/>
      <w:proofErr w:type="gram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-= </w:t>
      </w:r>
      <w:r w:rsidRPr="00B107DA">
        <w:rPr>
          <w:rFonts w:ascii="Consolas" w:eastAsia="Times New Roman" w:hAnsi="Consolas"/>
          <w:color w:val="B5CEA8"/>
          <w:sz w:val="21"/>
          <w:szCs w:val="21"/>
          <w:lang w:eastAsia="en-US"/>
        </w:rPr>
        <w:t>3</w:t>
      </w:r>
    </w:p>
    <w:p w14:paraId="3C0E3E42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   </w:t>
      </w:r>
      <w:proofErr w:type="spellStart"/>
      <w:proofErr w:type="gram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light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position</w:t>
      </w:r>
      <w:proofErr w:type="gram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z</w:t>
      </w:r>
      <w:proofErr w:type="spell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-= </w:t>
      </w:r>
      <w:r w:rsidRPr="00B107DA">
        <w:rPr>
          <w:rFonts w:ascii="Consolas" w:eastAsia="Times New Roman" w:hAnsi="Consolas"/>
          <w:color w:val="B5CEA8"/>
          <w:sz w:val="21"/>
          <w:szCs w:val="21"/>
          <w:lang w:eastAsia="en-US"/>
        </w:rPr>
        <w:t>3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</w:t>
      </w:r>
    </w:p>
    <w:p w14:paraId="097739B4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   </w:t>
      </w:r>
      <w:proofErr w:type="gramStart"/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light2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position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.</w:t>
      </w:r>
      <w:r w:rsidRPr="00B107DA">
        <w:rPr>
          <w:rFonts w:ascii="Consolas" w:eastAsia="Times New Roman" w:hAnsi="Consolas"/>
          <w:color w:val="9CDCFE"/>
          <w:sz w:val="21"/>
          <w:szCs w:val="21"/>
          <w:lang w:eastAsia="en-US"/>
        </w:rPr>
        <w:t>z</w:t>
      </w:r>
      <w:proofErr w:type="gramEnd"/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-= </w:t>
      </w:r>
      <w:r w:rsidRPr="00B107DA">
        <w:rPr>
          <w:rFonts w:ascii="Consolas" w:eastAsia="Times New Roman" w:hAnsi="Consolas"/>
          <w:color w:val="B5CEA8"/>
          <w:sz w:val="21"/>
          <w:szCs w:val="21"/>
          <w:lang w:eastAsia="en-US"/>
        </w:rPr>
        <w:t>3</w:t>
      </w: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</w:t>
      </w:r>
    </w:p>
    <w:p w14:paraId="3DED6C0F" w14:textId="77777777" w:rsidR="00B107DA" w:rsidRPr="00B107DA" w:rsidRDefault="00B107DA" w:rsidP="00B107D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B107DA">
        <w:rPr>
          <w:rFonts w:ascii="Consolas" w:eastAsia="Times New Roman" w:hAnsi="Consolas"/>
          <w:color w:val="D4D4D4"/>
          <w:sz w:val="21"/>
          <w:szCs w:val="21"/>
          <w:lang w:eastAsia="en-US"/>
        </w:rPr>
        <w:t>                 }</w:t>
      </w:r>
    </w:p>
    <w:p w14:paraId="2CB08192" w14:textId="52CA3083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1B3F120" w14:textId="131E19CB" w:rsidR="00B107DA" w:rsidRDefault="00B107DA" w:rsidP="00B107DA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Plane</w:t>
      </w:r>
    </w:p>
    <w:p w14:paraId="04D02A7C" w14:textId="038F4E89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2 Plane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5EECA60F" w14:textId="77777777" w:rsidR="00B107DA" w:rsidRDefault="00B107DA" w:rsidP="00B107DA">
      <w:pPr>
        <w:pStyle w:val="ListParagraph"/>
        <w:numPr>
          <w:ilvl w:val="2"/>
          <w:numId w:val="24"/>
        </w:numPr>
        <w:suppressAutoHyphens/>
        <w:spacing w:line="360" w:lineRule="auto"/>
        <w:contextualSpacing w:val="0"/>
        <w:jc w:val="both"/>
        <w:rPr>
          <w:rFonts w:eastAsia="Times New Roman"/>
          <w:b/>
          <w:bCs/>
          <w:lang w:eastAsia="en-US"/>
        </w:rPr>
      </w:pPr>
      <w:r>
        <w:rPr>
          <w:b/>
          <w:bCs/>
        </w:rPr>
        <w:t>Asphalt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B107DA" w14:paraId="754DFEA6" w14:textId="77777777" w:rsidTr="00B107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shd w:val="clear" w:color="auto" w:fill="000000" w:themeFill="text1"/>
            <w:hideMark/>
          </w:tcPr>
          <w:p w14:paraId="37AB6C4F" w14:textId="77777777" w:rsidR="00B107DA" w:rsidRDefault="00B107DA">
            <w:pPr>
              <w:pStyle w:val="ListParagraph"/>
              <w:spacing w:line="360" w:lineRule="auto"/>
              <w:ind w:left="-142"/>
              <w:jc w:val="center"/>
            </w:pPr>
            <w:r>
              <w:t>Property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shd w:val="clear" w:color="auto" w:fill="000000" w:themeFill="text1"/>
            <w:hideMark/>
          </w:tcPr>
          <w:p w14:paraId="4666EAE4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107DA" w14:paraId="37F74F1E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4C2F0DA1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Geometry Type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442AC5E9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Plane</w:t>
            </w:r>
          </w:p>
        </w:tc>
      </w:tr>
      <w:tr w:rsidR="00B107DA" w14:paraId="55A825C9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25A2F2B7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Material Type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77460E86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Mesh Standard Material</w:t>
            </w:r>
          </w:p>
        </w:tc>
      </w:tr>
      <w:tr w:rsidR="00B107DA" w14:paraId="623DBE1D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2EBE7AA5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Size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5C73D1A0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 x 500</w:t>
            </w:r>
          </w:p>
        </w:tc>
      </w:tr>
      <w:tr w:rsidR="00B107DA" w14:paraId="226410CC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75B35A50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Position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7C9CB1F5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Vector3 (0, 0, 0)</w:t>
            </w:r>
          </w:p>
        </w:tc>
      </w:tr>
      <w:tr w:rsidR="00B107DA" w14:paraId="3174C4BE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73E52145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Texture Map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383A58FD" w14:textId="3CF227E3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25342F6" wp14:editId="15A02D2F">
                  <wp:extent cx="723900" cy="7239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7DA" w14:paraId="4B287EAF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67AC76E7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Texture Repeat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5E5A5980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Vector2 (20, 20)</w:t>
            </w:r>
          </w:p>
        </w:tc>
      </w:tr>
    </w:tbl>
    <w:p w14:paraId="253BED52" w14:textId="77777777" w:rsidR="00B107DA" w:rsidRDefault="00B107DA" w:rsidP="00B107DA">
      <w:pPr>
        <w:pStyle w:val="ListParagraph"/>
        <w:suppressAutoHyphens/>
        <w:spacing w:before="240" w:line="360" w:lineRule="auto"/>
        <w:ind w:left="1276"/>
        <w:contextualSpacing w:val="0"/>
        <w:jc w:val="both"/>
        <w:rPr>
          <w:b/>
          <w:bCs/>
          <w:lang w:eastAsia="en-US"/>
        </w:rPr>
      </w:pPr>
    </w:p>
    <w:p w14:paraId="77B04A00" w14:textId="77777777" w:rsidR="00B107DA" w:rsidRDefault="00B107DA" w:rsidP="00B107DA">
      <w:pPr>
        <w:pStyle w:val="ListParagraph"/>
        <w:suppressAutoHyphens/>
        <w:spacing w:before="240" w:line="360" w:lineRule="auto"/>
        <w:ind w:left="1276"/>
        <w:contextualSpacing w:val="0"/>
        <w:jc w:val="both"/>
        <w:rPr>
          <w:b/>
          <w:bCs/>
          <w:lang w:eastAsia="en-US"/>
        </w:rPr>
      </w:pPr>
    </w:p>
    <w:p w14:paraId="2F6CFE28" w14:textId="77777777" w:rsidR="00B107DA" w:rsidRDefault="00B107DA" w:rsidP="00B107DA">
      <w:pPr>
        <w:pStyle w:val="ListParagraph"/>
        <w:suppressAutoHyphens/>
        <w:spacing w:before="240" w:line="360" w:lineRule="auto"/>
        <w:ind w:left="1276"/>
        <w:contextualSpacing w:val="0"/>
        <w:jc w:val="both"/>
        <w:rPr>
          <w:b/>
          <w:bCs/>
          <w:lang w:eastAsia="en-US"/>
        </w:rPr>
      </w:pPr>
    </w:p>
    <w:p w14:paraId="73C68C8D" w14:textId="77777777" w:rsidR="00B107DA" w:rsidRDefault="00B107DA" w:rsidP="00B107DA">
      <w:pPr>
        <w:pStyle w:val="ListParagraph"/>
        <w:suppressAutoHyphens/>
        <w:spacing w:before="240" w:line="360" w:lineRule="auto"/>
        <w:ind w:left="1276"/>
        <w:contextualSpacing w:val="0"/>
        <w:jc w:val="both"/>
        <w:rPr>
          <w:b/>
          <w:bCs/>
          <w:lang w:eastAsia="en-US"/>
        </w:rPr>
      </w:pPr>
    </w:p>
    <w:p w14:paraId="75A6876A" w14:textId="77777777" w:rsidR="00B107DA" w:rsidRDefault="00B107DA" w:rsidP="00B107DA">
      <w:pPr>
        <w:pStyle w:val="ListParagraph"/>
        <w:suppressAutoHyphens/>
        <w:spacing w:before="240" w:line="360" w:lineRule="auto"/>
        <w:ind w:left="1276"/>
        <w:contextualSpacing w:val="0"/>
        <w:jc w:val="both"/>
        <w:rPr>
          <w:b/>
          <w:bCs/>
          <w:lang w:eastAsia="en-US"/>
        </w:rPr>
      </w:pPr>
    </w:p>
    <w:p w14:paraId="6B90CABA" w14:textId="230AF004" w:rsidR="00B107DA" w:rsidRDefault="00B107DA" w:rsidP="00B107DA">
      <w:pPr>
        <w:pStyle w:val="ListParagraph"/>
        <w:numPr>
          <w:ilvl w:val="2"/>
          <w:numId w:val="24"/>
        </w:numPr>
        <w:suppressAutoHyphens/>
        <w:spacing w:before="240" w:line="360" w:lineRule="auto"/>
        <w:contextualSpacing w:val="0"/>
        <w:jc w:val="both"/>
        <w:rPr>
          <w:b/>
          <w:bCs/>
          <w:lang w:eastAsia="en-US"/>
        </w:rPr>
      </w:pPr>
      <w:r>
        <w:rPr>
          <w:b/>
          <w:bCs/>
        </w:rPr>
        <w:t>Road</w:t>
      </w:r>
    </w:p>
    <w:tbl>
      <w:tblPr>
        <w:tblStyle w:val="GridTable1Light"/>
        <w:tblW w:w="8504" w:type="dxa"/>
        <w:tblInd w:w="1386" w:type="dxa"/>
        <w:tblLook w:val="04A0" w:firstRow="1" w:lastRow="0" w:firstColumn="1" w:lastColumn="0" w:noHBand="0" w:noVBand="1"/>
      </w:tblPr>
      <w:tblGrid>
        <w:gridCol w:w="4252"/>
        <w:gridCol w:w="4252"/>
      </w:tblGrid>
      <w:tr w:rsidR="00B107DA" w14:paraId="3DD2A2AC" w14:textId="77777777" w:rsidTr="00B107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shd w:val="clear" w:color="auto" w:fill="000000" w:themeFill="text1"/>
            <w:hideMark/>
          </w:tcPr>
          <w:p w14:paraId="2CBE2287" w14:textId="77777777" w:rsidR="00B107DA" w:rsidRDefault="00B107DA">
            <w:pPr>
              <w:pStyle w:val="ListParagraph"/>
              <w:spacing w:line="360" w:lineRule="auto"/>
              <w:ind w:left="-142"/>
              <w:jc w:val="center"/>
            </w:pPr>
            <w:r>
              <w:t>Property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shd w:val="clear" w:color="auto" w:fill="000000" w:themeFill="text1"/>
            <w:hideMark/>
          </w:tcPr>
          <w:p w14:paraId="153F70AF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</w:tr>
      <w:tr w:rsidR="00B107DA" w14:paraId="1B0EF410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54B763B2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Geometry Type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1A787AE2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Plane</w:t>
            </w:r>
          </w:p>
        </w:tc>
      </w:tr>
      <w:tr w:rsidR="00B107DA" w14:paraId="57D43A19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27B5D9FD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Material Type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06788007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Mesh Standard Material</w:t>
            </w:r>
          </w:p>
        </w:tc>
      </w:tr>
      <w:tr w:rsidR="00B107DA" w14:paraId="5AE8A3AE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03C5BBB6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Size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53BED470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 x 500</w:t>
            </w:r>
          </w:p>
        </w:tc>
      </w:tr>
      <w:tr w:rsidR="00B107DA" w14:paraId="76C30C87" w14:textId="77777777" w:rsidTr="00B10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29DC1FA2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Position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7CB64005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Slightly above asphalt</w:t>
            </w:r>
          </w:p>
        </w:tc>
      </w:tr>
      <w:tr w:rsidR="00B107DA" w14:paraId="43772936" w14:textId="77777777" w:rsidTr="00B107DA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33C49C0B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Texture Map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18A3155C" w14:textId="7AF02D9E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F3C7F4E" wp14:editId="342E9AAA">
                  <wp:extent cx="723900" cy="1114425"/>
                  <wp:effectExtent l="0" t="4763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72390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7DA" w14:paraId="1571CFB7" w14:textId="77777777" w:rsidTr="00B107DA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4D74DEB3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Texture Repeat</w:t>
            </w:r>
          </w:p>
        </w:tc>
        <w:tc>
          <w:tcPr>
            <w:tcW w:w="4252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vAlign w:val="center"/>
            <w:hideMark/>
          </w:tcPr>
          <w:p w14:paraId="179049F4" w14:textId="77777777" w:rsidR="00B107DA" w:rsidRDefault="00B107DA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Vector2 (1, 8)</w:t>
            </w:r>
          </w:p>
        </w:tc>
      </w:tr>
    </w:tbl>
    <w:p w14:paraId="7E4D7103" w14:textId="2BC483AF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CFCA6F8" w14:textId="5D6C33D6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Plane:</w:t>
      </w:r>
    </w:p>
    <w:p w14:paraId="1B0D7668" w14:textId="7776FE31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B107DA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3092D5A4" wp14:editId="0C1AB3F9">
            <wp:extent cx="4286848" cy="2229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9A7C" w14:textId="70A77554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B107DA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43C118DC" wp14:editId="61E38663">
            <wp:extent cx="4686954" cy="49155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10E6" w14:textId="6EA32556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3DC41DE" w14:textId="45EE5981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plane:</w:t>
      </w:r>
    </w:p>
    <w:p w14:paraId="63EC7BFC" w14:textId="79F5ED4C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B107DA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0CC5AB53" wp14:editId="0398049F">
            <wp:extent cx="6280785" cy="320929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7CE2" w14:textId="1600EFFC" w:rsidR="00B107DA" w:rsidRDefault="00B107DA" w:rsidP="00B107DA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Buildings</w:t>
      </w:r>
    </w:p>
    <w:p w14:paraId="3D035CE8" w14:textId="2BCCA798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40 building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building size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60, 90,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120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65464A8F" w14:textId="7292A5BC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B107DA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inline distT="0" distB="0" distL="0" distR="0" wp14:anchorId="4A624DE7" wp14:editId="38536691">
            <wp:extent cx="4191585" cy="466790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0E0F" w14:textId="17E3FC7C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B107DA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32DCCCFA" wp14:editId="5BB05CC6">
            <wp:extent cx="3734321" cy="27245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F1BF" w14:textId="51BB95F1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B107DA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inline distT="0" distB="0" distL="0" distR="0" wp14:anchorId="5CAB7E73" wp14:editId="3A1EFC23">
            <wp:extent cx="3372321" cy="275310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267A" w14:textId="7029ECEC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B107DA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7EA995BE" wp14:editId="4AE28C37">
            <wp:extent cx="3353268" cy="28769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1CDD" w14:textId="193C5CB6" w:rsidR="00B107DA" w:rsidRDefault="00B107DA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building</w:t>
      </w:r>
      <w:r w:rsidR="0051661E">
        <w:rPr>
          <w:rFonts w:ascii="Times New Roman" w:hAnsi="Times New Roman" w:cs="Times New Roman"/>
          <w:b w:val="0"/>
          <w:bCs w:val="0"/>
          <w:sz w:val="24"/>
          <w:szCs w:val="24"/>
        </w:rPr>
        <w:t>s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scene:</w:t>
      </w:r>
    </w:p>
    <w:p w14:paraId="3BBD78C6" w14:textId="01E17A24" w:rsidR="0051661E" w:rsidRDefault="0051661E" w:rsidP="00B107D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1661E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inline distT="0" distB="0" distL="0" distR="0" wp14:anchorId="240DA3EB" wp14:editId="40BF31AC">
            <wp:extent cx="5610225" cy="35671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3923" cy="356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64B6" w14:textId="6FC197F7" w:rsidR="0051661E" w:rsidRDefault="0051661E" w:rsidP="0051661E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Streetlights</w:t>
      </w:r>
    </w:p>
    <w:p w14:paraId="70EFC41B" w14:textId="135DDC2A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Streetlights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pole, lid, container, bulbs,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pointlight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bulbs. Container dan lid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lampu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lines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wireframe.</w:t>
      </w:r>
    </w:p>
    <w:p w14:paraId="1BB8AE8E" w14:textId="36C8973D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codingnya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85EDF11" w14:textId="63F88F55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1661E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inline distT="0" distB="0" distL="0" distR="0" wp14:anchorId="369B503B" wp14:editId="7F61BF65">
            <wp:extent cx="4153480" cy="585869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A3A4" w14:textId="12D3E3C5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1661E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inline distT="0" distB="0" distL="0" distR="0" wp14:anchorId="4E542067" wp14:editId="0C6BF134">
            <wp:extent cx="4239217" cy="290553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ABFE" w14:textId="4958D36A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1661E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57655DF9" wp14:editId="66D30AF9">
            <wp:extent cx="3848637" cy="4220164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64FE" w14:textId="0033BB7B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BAC0A57" w14:textId="72159AD5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1E1CF0C" w14:textId="0ED0C7F8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A9428F1" w14:textId="59978E5D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lampu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263D737B" w14:textId="0B8FD799" w:rsidR="0051661E" w:rsidRDefault="0051661E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51661E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08BB8618" wp14:editId="610950E5">
            <wp:extent cx="6115050" cy="2659067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1143" cy="266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C08E" w14:textId="703DD55C" w:rsidR="0022072C" w:rsidRDefault="0022072C" w:rsidP="0051661E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F2F1918" w14:textId="517737B0" w:rsidR="0022072C" w:rsidRDefault="0022072C" w:rsidP="0022072C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</w:t>
      </w:r>
    </w:p>
    <w:p w14:paraId="65A04350" w14:textId="2E3E1A1A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Text di scene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textLoader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font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helvetiker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regular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standard material. Text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bertuliskan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ST.ASHCRE</w:t>
      </w:r>
      <w:proofErr w:type="gramEnd"/>
    </w:p>
    <w:p w14:paraId="1F7C1351" w14:textId="1EEBD2D4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Text:</w:t>
      </w:r>
    </w:p>
    <w:p w14:paraId="5803BEF8" w14:textId="6686F8B9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2072C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inline distT="0" distB="0" distL="0" distR="0" wp14:anchorId="01656183" wp14:editId="1E98C9EB">
            <wp:extent cx="6280785" cy="4112895"/>
            <wp:effectExtent l="0" t="0" r="571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CA2D" w14:textId="5F3F9C80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2072C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3C9FACE9" wp14:editId="54B92EA7">
            <wp:extent cx="2962688" cy="390580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C08E" w14:textId="553E40A6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scene:</w:t>
      </w:r>
    </w:p>
    <w:p w14:paraId="5042FBB7" w14:textId="7AFD38AB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2072C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300946AC" wp14:editId="6EE8FB4A">
            <wp:extent cx="3172268" cy="1924319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02D0" w14:textId="560D92D2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1C67843" w14:textId="16008F23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E8001AA" w14:textId="7FCCA953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988DBCC" w14:textId="0E39A803" w:rsidR="0022072C" w:rsidRDefault="0022072C" w:rsidP="0022072C">
      <w:pPr>
        <w:pStyle w:val="Style1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Skybox</w:t>
      </w:r>
    </w:p>
    <w:p w14:paraId="54EF4019" w14:textId="5EA38EA1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Scene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skybox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3A3AAA1" w14:textId="7BB39459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2072C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76AC90DC" wp14:editId="2A7F963E">
            <wp:extent cx="4714875" cy="2812086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3346" cy="281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13A4" w14:textId="3DBBE9F1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codingnya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6D0A8F33" w14:textId="66C44AFD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2072C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drawing>
          <wp:inline distT="0" distB="0" distL="0" distR="0" wp14:anchorId="6F76D7AD" wp14:editId="3D3CF65E">
            <wp:extent cx="6030167" cy="5925377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66E3" w14:textId="77777777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4E7C4F1" w14:textId="77777777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ECFB473" w14:textId="77777777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29FBA6B6" w14:textId="77777777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562DA1F" w14:textId="77777777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0C19310" w14:textId="77777777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1734781" w14:textId="77777777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37DB9C2" w14:textId="7E8AF80D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scene:</w:t>
      </w:r>
    </w:p>
    <w:p w14:paraId="345B02E9" w14:textId="3F1FEB88" w:rsidR="0022072C" w:rsidRDefault="0022072C" w:rsidP="0022072C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22072C">
        <w:rPr>
          <w:rFonts w:ascii="Times New Roman" w:hAnsi="Times New Roman" w:cs="Times New Roman"/>
          <w:b w:val="0"/>
          <w:bCs w:val="0"/>
          <w:sz w:val="24"/>
          <w:szCs w:val="24"/>
        </w:rPr>
        <w:drawing>
          <wp:inline distT="0" distB="0" distL="0" distR="0" wp14:anchorId="469B8976" wp14:editId="76B6C0B6">
            <wp:extent cx="5467350" cy="278756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6052" cy="279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48F3" w14:textId="126C28DE" w:rsidR="00B77B13" w:rsidRPr="0022072C" w:rsidRDefault="00B77B13" w:rsidP="0022072C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3FDD20CA" w14:textId="4DD594C3" w:rsidR="00842715" w:rsidRDefault="0022072C" w:rsidP="00141764">
      <w:pPr>
        <w:pStyle w:val="ListParagraph"/>
        <w:numPr>
          <w:ilvl w:val="0"/>
          <w:numId w:val="21"/>
        </w:numPr>
        <w:spacing w:line="360" w:lineRule="auto"/>
        <w:rPr>
          <w:color w:val="3667C3" w:themeColor="accent2" w:themeShade="BF"/>
          <w:u w:val="single"/>
        </w:rPr>
      </w:pPr>
      <w:r w:rsidRPr="0022072C">
        <w:rPr>
          <w:color w:val="3667C3" w:themeColor="accent2" w:themeShade="BF"/>
          <w:u w:val="single"/>
        </w:rPr>
        <w:t>https://threejs.org/docs/index.html#manual/en/introduction/Creating-a-scene</w:t>
      </w:r>
      <w:r w:rsidR="00842715" w:rsidRPr="0022072C">
        <w:rPr>
          <w:color w:val="3667C3" w:themeColor="accent2" w:themeShade="BF"/>
          <w:u w:val="single"/>
        </w:rPr>
        <w:t>Link / References</w:t>
      </w:r>
    </w:p>
    <w:p w14:paraId="15B8EBA9" w14:textId="6D8613C8" w:rsidR="00694693" w:rsidRPr="0022072C" w:rsidRDefault="00694693" w:rsidP="00141764">
      <w:pPr>
        <w:pStyle w:val="ListParagraph"/>
        <w:numPr>
          <w:ilvl w:val="0"/>
          <w:numId w:val="21"/>
        </w:numPr>
        <w:spacing w:line="360" w:lineRule="auto"/>
        <w:rPr>
          <w:color w:val="3667C3" w:themeColor="accent2" w:themeShade="BF"/>
          <w:u w:val="single"/>
        </w:rPr>
      </w:pPr>
      <w:r w:rsidRPr="00694693">
        <w:rPr>
          <w:color w:val="3667C3" w:themeColor="accent2" w:themeShade="BF"/>
          <w:u w:val="single"/>
        </w:rPr>
        <w:t>https://www.youtube.com/playlist?list=PL5gLq0nzeozvgdrykl2tI8SZBRiYoe54Q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5D780589" w:rsidR="002F5E84" w:rsidRDefault="00694693" w:rsidP="00A60661">
      <w:pPr>
        <w:pStyle w:val="ListParagraph"/>
        <w:numPr>
          <w:ilvl w:val="0"/>
          <w:numId w:val="22"/>
        </w:numPr>
        <w:spacing w:line="360" w:lineRule="auto"/>
      </w:pPr>
      <w:r>
        <w:t>2201813320</w:t>
      </w:r>
      <w:r w:rsidR="00A81038">
        <w:t xml:space="preserve"> – </w:t>
      </w:r>
      <w:r>
        <w:t>Fachri Adam</w:t>
      </w:r>
    </w:p>
    <w:p w14:paraId="4DC65843" w14:textId="21E9BFA3" w:rsidR="002F5E84" w:rsidRDefault="00694693" w:rsidP="00A60661">
      <w:pPr>
        <w:pStyle w:val="ListParagraph"/>
        <w:numPr>
          <w:ilvl w:val="0"/>
          <w:numId w:val="22"/>
        </w:numPr>
        <w:spacing w:line="360" w:lineRule="auto"/>
      </w:pPr>
      <w:r>
        <w:t>2201728351</w:t>
      </w:r>
      <w:r w:rsidR="002F5E84">
        <w:t xml:space="preserve"> – </w:t>
      </w:r>
      <w:r>
        <w:t xml:space="preserve">Muhammad </w:t>
      </w:r>
      <w:proofErr w:type="spellStart"/>
      <w:r>
        <w:t>Zhafran</w:t>
      </w:r>
      <w:proofErr w:type="spellEnd"/>
      <w:r>
        <w:t xml:space="preserve"> </w:t>
      </w:r>
      <w:proofErr w:type="spellStart"/>
      <w:r>
        <w:t>Tosa</w:t>
      </w:r>
      <w:proofErr w:type="spellEnd"/>
    </w:p>
    <w:p w14:paraId="040070FD" w14:textId="28F13162" w:rsidR="002F5E84" w:rsidRDefault="00694693" w:rsidP="00A60661">
      <w:pPr>
        <w:pStyle w:val="ListParagraph"/>
        <w:numPr>
          <w:ilvl w:val="0"/>
          <w:numId w:val="22"/>
        </w:numPr>
        <w:spacing w:line="360" w:lineRule="auto"/>
      </w:pPr>
      <w:r>
        <w:t xml:space="preserve">2201832370 </w:t>
      </w:r>
      <w:r w:rsidR="002F5E84">
        <w:t xml:space="preserve">– </w:t>
      </w:r>
      <w:proofErr w:type="spellStart"/>
      <w:r>
        <w:t>Ridho</w:t>
      </w:r>
      <w:proofErr w:type="spellEnd"/>
      <w:r>
        <w:t xml:space="preserve"> Kurniawan </w:t>
      </w:r>
      <w:proofErr w:type="spellStart"/>
      <w:r>
        <w:t>Harefa</w:t>
      </w:r>
      <w:proofErr w:type="spellEnd"/>
    </w:p>
    <w:p w14:paraId="26DF70A3" w14:textId="1D357BEB" w:rsidR="00842715" w:rsidRPr="00682E72" w:rsidRDefault="00842715" w:rsidP="00694693">
      <w:pPr>
        <w:pStyle w:val="ListParagraph"/>
        <w:spacing w:line="360" w:lineRule="auto"/>
      </w:pPr>
    </w:p>
    <w:sectPr w:rsidR="00842715" w:rsidRPr="00682E72" w:rsidSect="00DF2179">
      <w:headerReference w:type="default" r:id="rId36"/>
      <w:footerReference w:type="default" r:id="rId37"/>
      <w:headerReference w:type="first" r:id="rId38"/>
      <w:footerReference w:type="first" r:id="rId39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5A97DE" w14:textId="77777777" w:rsidR="00556F9A" w:rsidRDefault="00556F9A" w:rsidP="00273E4A">
      <w:r>
        <w:separator/>
      </w:r>
    </w:p>
  </w:endnote>
  <w:endnote w:type="continuationSeparator" w:id="0">
    <w:p w14:paraId="307D5E47" w14:textId="77777777" w:rsidR="00556F9A" w:rsidRDefault="00556F9A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r w:rsidR="005B66A9" w:rsidRPr="008B08C6">
          <w:rPr>
            <w:sz w:val="22"/>
            <w:szCs w:val="22"/>
            <w:lang w:val="id-ID"/>
          </w:rPr>
          <w:t xml:space="preserve">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4AE580" w14:textId="77777777" w:rsidR="00556F9A" w:rsidRDefault="00556F9A" w:rsidP="00273E4A">
      <w:r>
        <w:separator/>
      </w:r>
    </w:p>
  </w:footnote>
  <w:footnote w:type="continuationSeparator" w:id="0">
    <w:p w14:paraId="68C989F4" w14:textId="77777777" w:rsidR="00556F9A" w:rsidRDefault="00556F9A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4DD2E0C"/>
    <w:multiLevelType w:val="hybridMultilevel"/>
    <w:tmpl w:val="55C618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57D76"/>
    <w:multiLevelType w:val="hybridMultilevel"/>
    <w:tmpl w:val="49A24870"/>
    <w:lvl w:ilvl="0" w:tplc="4042B948">
      <w:start w:val="1"/>
      <w:numFmt w:val="decimal"/>
      <w:lvlText w:val="%1."/>
      <w:lvlJc w:val="left"/>
      <w:pPr>
        <w:ind w:left="425" w:hanging="425"/>
      </w:pPr>
    </w:lvl>
    <w:lvl w:ilvl="1" w:tplc="A5FAF3C6">
      <w:start w:val="1"/>
      <w:numFmt w:val="lowerLetter"/>
      <w:lvlText w:val="%2."/>
      <w:lvlJc w:val="left"/>
      <w:pPr>
        <w:ind w:left="851" w:hanging="426"/>
      </w:pPr>
    </w:lvl>
    <w:lvl w:ilvl="2" w:tplc="38090001">
      <w:start w:val="1"/>
      <w:numFmt w:val="bullet"/>
      <w:lvlText w:val=""/>
      <w:lvlJc w:val="left"/>
      <w:pPr>
        <w:ind w:left="1276" w:hanging="425"/>
      </w:pPr>
      <w:rPr>
        <w:rFonts w:ascii="Symbol" w:hAnsi="Symbol" w:hint="default"/>
      </w:rPr>
    </w:lvl>
    <w:lvl w:ilvl="3" w:tplc="3809000B">
      <w:start w:val="1"/>
      <w:numFmt w:val="bullet"/>
      <w:lvlText w:val=""/>
      <w:lvlJc w:val="left"/>
      <w:pPr>
        <w:ind w:left="1701" w:hanging="425"/>
      </w:pPr>
      <w:rPr>
        <w:rFonts w:ascii="Wingdings" w:hAnsi="Wingdings" w:hint="default"/>
      </w:rPr>
    </w:lvl>
    <w:lvl w:ilvl="4" w:tplc="0E4830DA">
      <w:start w:val="1"/>
      <w:numFmt w:val="bullet"/>
      <w:lvlText w:val=""/>
      <w:lvlJc w:val="left"/>
      <w:pPr>
        <w:ind w:left="2126" w:hanging="425"/>
      </w:pPr>
      <w:rPr>
        <w:rFonts w:ascii="Wingdings" w:hAnsi="Wingdings" w:hint="default"/>
      </w:rPr>
    </w:lvl>
    <w:lvl w:ilvl="5" w:tplc="38090005">
      <w:start w:val="1"/>
      <w:numFmt w:val="bullet"/>
      <w:lvlText w:val=""/>
      <w:lvlJc w:val="left"/>
      <w:pPr>
        <w:ind w:left="2552" w:hanging="426"/>
      </w:pPr>
      <w:rPr>
        <w:rFonts w:ascii="Wingdings" w:hAnsi="Wingdings" w:hint="default"/>
      </w:rPr>
    </w:lvl>
    <w:lvl w:ilvl="6" w:tplc="447A61DA">
      <w:start w:val="1"/>
      <w:numFmt w:val="decimal"/>
      <w:lvlText w:val="%7."/>
      <w:lvlJc w:val="left"/>
      <w:pPr>
        <w:ind w:left="5040" w:hanging="360"/>
      </w:pPr>
    </w:lvl>
    <w:lvl w:ilvl="7" w:tplc="3C003FA2">
      <w:start w:val="1"/>
      <w:numFmt w:val="lowerLetter"/>
      <w:lvlText w:val="%8."/>
      <w:lvlJc w:val="left"/>
      <w:pPr>
        <w:ind w:left="5760" w:hanging="360"/>
      </w:pPr>
    </w:lvl>
    <w:lvl w:ilvl="8" w:tplc="85E2ADB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5"/>
  </w:num>
  <w:num w:numId="4">
    <w:abstractNumId w:val="11"/>
  </w:num>
  <w:num w:numId="5">
    <w:abstractNumId w:val="20"/>
  </w:num>
  <w:num w:numId="6">
    <w:abstractNumId w:val="14"/>
  </w:num>
  <w:num w:numId="7">
    <w:abstractNumId w:val="21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2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</w:num>
  <w:num w:numId="14">
    <w:abstractNumId w:val="6"/>
  </w:num>
  <w:num w:numId="15">
    <w:abstractNumId w:val="3"/>
  </w:num>
  <w:num w:numId="16">
    <w:abstractNumId w:val="19"/>
  </w:num>
  <w:num w:numId="17">
    <w:abstractNumId w:val="1"/>
  </w:num>
  <w:num w:numId="18">
    <w:abstractNumId w:val="16"/>
  </w:num>
  <w:num w:numId="19">
    <w:abstractNumId w:val="5"/>
  </w:num>
  <w:num w:numId="20">
    <w:abstractNumId w:val="18"/>
  </w:num>
  <w:num w:numId="21">
    <w:abstractNumId w:val="9"/>
  </w:num>
  <w:num w:numId="22">
    <w:abstractNumId w:val="8"/>
  </w:num>
  <w:num w:numId="23">
    <w:abstractNumId w:val="12"/>
  </w:num>
  <w:num w:numId="24">
    <w:abstractNumId w:val="13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72C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1661E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56F9A"/>
    <w:rsid w:val="0056256C"/>
    <w:rsid w:val="00571B72"/>
    <w:rsid w:val="005751E4"/>
    <w:rsid w:val="00582417"/>
    <w:rsid w:val="00582E4C"/>
    <w:rsid w:val="0059214E"/>
    <w:rsid w:val="0059267F"/>
    <w:rsid w:val="005961F1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4693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1965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07DA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77B13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table" w:styleId="GridTable1Light">
    <w:name w:val="Grid Table 1 Light"/>
    <w:basedOn w:val="TableNormal"/>
    <w:uiPriority w:val="46"/>
    <w:rsid w:val="00B107DA"/>
    <w:pPr>
      <w:spacing w:after="0" w:line="240" w:lineRule="auto"/>
    </w:pPr>
    <w:rPr>
      <w:rFonts w:ascii="Calibri" w:eastAsia="MS Mincho" w:hAnsi="Calibri" w:cs="Calibri"/>
    </w:rPr>
    <w:tblPr>
      <w:tblStyleRowBandSize w:val="1"/>
      <w:tblStyleColBandSize w:val="1"/>
      <w:tblInd w:w="0" w:type="nil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2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23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1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1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0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0</TotalTime>
  <Pages>18</Pages>
  <Words>576</Words>
  <Characters>3288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3857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FACHRI ADAM</cp:lastModifiedBy>
  <cp:revision>2</cp:revision>
  <dcterms:created xsi:type="dcterms:W3CDTF">2020-12-17T01:53:00Z</dcterms:created>
  <dcterms:modified xsi:type="dcterms:W3CDTF">2020-12-17T01:53:00Z</dcterms:modified>
</cp:coreProperties>
</file>